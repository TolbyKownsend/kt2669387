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C4A" w:rsidRDefault="00717C4A" w:rsidP="00717C4A"/>
    <w:p w:rsidR="00717C4A" w:rsidRDefault="00717C4A" w:rsidP="00717C4A">
      <w:r>
        <w:t>Kolby Townsend</w:t>
      </w:r>
    </w:p>
    <w:p w:rsidR="00717C4A" w:rsidRDefault="00717C4A" w:rsidP="00717C4A">
      <w:r>
        <w:t>Lab Review</w:t>
      </w:r>
    </w:p>
    <w:p w:rsidR="00717C4A" w:rsidRDefault="00717C4A" w:rsidP="00717C4A">
      <w:r>
        <w:t>7/27/2016</w:t>
      </w:r>
    </w:p>
    <w:p w:rsidR="00717C4A" w:rsidRDefault="00717C4A" w:rsidP="00717C4A"/>
    <w:p w:rsidR="00717C4A" w:rsidRDefault="00717C4A" w:rsidP="00717C4A">
      <w:r>
        <w:t xml:space="preserve">June </w:t>
      </w:r>
      <w:proofErr w:type="gramStart"/>
      <w:r>
        <w:t>July  Aug</w:t>
      </w:r>
      <w:proofErr w:type="gramEnd"/>
    </w:p>
    <w:p w:rsidR="00717C4A" w:rsidRDefault="00717C4A" w:rsidP="00717C4A">
      <w:r>
        <w:t xml:space="preserve">   R    S    C </w:t>
      </w:r>
    </w:p>
    <w:p w:rsidR="00717C4A" w:rsidRDefault="00717C4A" w:rsidP="00717C4A">
      <w:r>
        <w:t xml:space="preserve">   S    </w:t>
      </w:r>
      <w:proofErr w:type="spellStart"/>
      <w:r>
        <w:t>S</w:t>
      </w:r>
      <w:proofErr w:type="spellEnd"/>
      <w:r>
        <w:t xml:space="preserve">    C </w:t>
      </w:r>
    </w:p>
    <w:p w:rsidR="00717C4A" w:rsidRDefault="00717C4A" w:rsidP="00717C4A">
      <w:r>
        <w:t xml:space="preserve">   S    R    S </w:t>
      </w:r>
    </w:p>
    <w:p w:rsidR="00717C4A" w:rsidRDefault="00717C4A" w:rsidP="00717C4A">
      <w:r>
        <w:t xml:space="preserve">   R    S    R </w:t>
      </w:r>
    </w:p>
    <w:p w:rsidR="00717C4A" w:rsidRDefault="00717C4A" w:rsidP="00717C4A">
      <w:r>
        <w:t xml:space="preserve">   C    R    </w:t>
      </w:r>
      <w:proofErr w:type="spellStart"/>
      <w:r>
        <w:t>R</w:t>
      </w:r>
      <w:proofErr w:type="spellEnd"/>
      <w:r>
        <w:t xml:space="preserve"> </w:t>
      </w:r>
    </w:p>
    <w:p w:rsidR="00717C4A" w:rsidRDefault="00717C4A" w:rsidP="00717C4A">
      <w:r>
        <w:t xml:space="preserve">   C    S    R </w:t>
      </w:r>
    </w:p>
    <w:p w:rsidR="00717C4A" w:rsidRDefault="00717C4A" w:rsidP="00717C4A">
      <w:r>
        <w:t xml:space="preserve">   S    R    </w:t>
      </w:r>
      <w:proofErr w:type="spellStart"/>
      <w:r>
        <w:t>R</w:t>
      </w:r>
      <w:proofErr w:type="spellEnd"/>
      <w:r>
        <w:t xml:space="preserve"> </w:t>
      </w:r>
    </w:p>
    <w:p w:rsidR="00717C4A" w:rsidRDefault="00717C4A" w:rsidP="00717C4A">
      <w:r>
        <w:t xml:space="preserve">   C    S    R </w:t>
      </w:r>
    </w:p>
    <w:p w:rsidR="00717C4A" w:rsidRDefault="00717C4A" w:rsidP="00717C4A">
      <w:r>
        <w:t xml:space="preserve">   S    C    S </w:t>
      </w:r>
    </w:p>
    <w:p w:rsidR="00717C4A" w:rsidRDefault="00717C4A" w:rsidP="00717C4A">
      <w:r>
        <w:t xml:space="preserve">   S    </w:t>
      </w:r>
      <w:proofErr w:type="spellStart"/>
      <w:r>
        <w:t>S</w:t>
      </w:r>
      <w:proofErr w:type="spellEnd"/>
      <w:r>
        <w:t xml:space="preserve">    C </w:t>
      </w:r>
    </w:p>
    <w:p w:rsidR="00717C4A" w:rsidRDefault="00717C4A" w:rsidP="00717C4A">
      <w:r>
        <w:t xml:space="preserve">   R    S    C </w:t>
      </w:r>
    </w:p>
    <w:p w:rsidR="00717C4A" w:rsidRDefault="00717C4A" w:rsidP="00717C4A">
      <w:r>
        <w:t xml:space="preserve">   S    C    </w:t>
      </w:r>
      <w:proofErr w:type="spellStart"/>
      <w:r>
        <w:t>C</w:t>
      </w:r>
      <w:proofErr w:type="spellEnd"/>
      <w:r>
        <w:t xml:space="preserve"> </w:t>
      </w:r>
    </w:p>
    <w:p w:rsidR="00717C4A" w:rsidRDefault="00717C4A" w:rsidP="00717C4A">
      <w:r>
        <w:t xml:space="preserve">   S    </w:t>
      </w:r>
      <w:proofErr w:type="spellStart"/>
      <w:r>
        <w:t>S</w:t>
      </w:r>
      <w:proofErr w:type="spellEnd"/>
      <w:r>
        <w:t xml:space="preserve">    C </w:t>
      </w:r>
    </w:p>
    <w:p w:rsidR="00717C4A" w:rsidRDefault="00717C4A" w:rsidP="00717C4A">
      <w:r>
        <w:t xml:space="preserve">   R    C    R </w:t>
      </w:r>
    </w:p>
    <w:p w:rsidR="00717C4A" w:rsidRDefault="00717C4A" w:rsidP="00717C4A">
      <w:r>
        <w:t xml:space="preserve">   S    C    </w:t>
      </w:r>
      <w:proofErr w:type="spellStart"/>
      <w:r>
        <w:t>C</w:t>
      </w:r>
      <w:proofErr w:type="spellEnd"/>
      <w:r>
        <w:t xml:space="preserve"> </w:t>
      </w:r>
    </w:p>
    <w:p w:rsidR="00717C4A" w:rsidRDefault="00717C4A" w:rsidP="00717C4A">
      <w:r>
        <w:t xml:space="preserve">   R    </w:t>
      </w:r>
      <w:proofErr w:type="spellStart"/>
      <w:r>
        <w:t>R</w:t>
      </w:r>
      <w:proofErr w:type="spellEnd"/>
      <w:r>
        <w:t xml:space="preserve">    S </w:t>
      </w:r>
    </w:p>
    <w:p w:rsidR="00717C4A" w:rsidRDefault="00717C4A" w:rsidP="00717C4A">
      <w:r>
        <w:t xml:space="preserve">   C    </w:t>
      </w:r>
      <w:proofErr w:type="spellStart"/>
      <w:r>
        <w:t>C</w:t>
      </w:r>
      <w:proofErr w:type="spellEnd"/>
      <w:r>
        <w:t xml:space="preserve">    R </w:t>
      </w:r>
    </w:p>
    <w:p w:rsidR="00717C4A" w:rsidRDefault="00717C4A" w:rsidP="00717C4A">
      <w:r>
        <w:t xml:space="preserve">   R    </w:t>
      </w:r>
      <w:proofErr w:type="spellStart"/>
      <w:r>
        <w:t>R</w:t>
      </w:r>
      <w:proofErr w:type="spellEnd"/>
      <w:r>
        <w:t xml:space="preserve">    C </w:t>
      </w:r>
    </w:p>
    <w:p w:rsidR="00717C4A" w:rsidRDefault="00717C4A" w:rsidP="00717C4A">
      <w:r>
        <w:t xml:space="preserve">   R    </w:t>
      </w:r>
      <w:proofErr w:type="spellStart"/>
      <w:r>
        <w:t>R</w:t>
      </w:r>
      <w:proofErr w:type="spellEnd"/>
      <w:r>
        <w:t xml:space="preserve">    C </w:t>
      </w:r>
    </w:p>
    <w:p w:rsidR="00717C4A" w:rsidRDefault="00717C4A" w:rsidP="00717C4A">
      <w:r>
        <w:t xml:space="preserve">   S    </w:t>
      </w:r>
      <w:proofErr w:type="spellStart"/>
      <w:r>
        <w:t>S</w:t>
      </w:r>
      <w:proofErr w:type="spellEnd"/>
      <w:r>
        <w:t xml:space="preserve">    C </w:t>
      </w:r>
    </w:p>
    <w:p w:rsidR="00717C4A" w:rsidRDefault="00717C4A" w:rsidP="00717C4A">
      <w:r>
        <w:t xml:space="preserve">   C    R    S </w:t>
      </w:r>
    </w:p>
    <w:p w:rsidR="00717C4A" w:rsidRDefault="00717C4A" w:rsidP="00717C4A">
      <w:r>
        <w:t xml:space="preserve">   S    R    S </w:t>
      </w:r>
    </w:p>
    <w:p w:rsidR="00717C4A" w:rsidRDefault="00717C4A" w:rsidP="00717C4A">
      <w:r>
        <w:t xml:space="preserve">   S    </w:t>
      </w:r>
      <w:proofErr w:type="spellStart"/>
      <w:r>
        <w:t>S</w:t>
      </w:r>
      <w:proofErr w:type="spellEnd"/>
      <w:r>
        <w:t xml:space="preserve">    </w:t>
      </w:r>
      <w:proofErr w:type="spellStart"/>
      <w:r>
        <w:t>S</w:t>
      </w:r>
      <w:proofErr w:type="spellEnd"/>
      <w:r>
        <w:t xml:space="preserve"> </w:t>
      </w:r>
    </w:p>
    <w:p w:rsidR="00717C4A" w:rsidRDefault="00717C4A" w:rsidP="00717C4A">
      <w:r>
        <w:t xml:space="preserve">   S    R    </w:t>
      </w:r>
      <w:proofErr w:type="spellStart"/>
      <w:r>
        <w:t>R</w:t>
      </w:r>
      <w:proofErr w:type="spellEnd"/>
      <w:r>
        <w:t xml:space="preserve"> </w:t>
      </w:r>
    </w:p>
    <w:p w:rsidR="00717C4A" w:rsidRDefault="00717C4A" w:rsidP="00717C4A">
      <w:r>
        <w:t xml:space="preserve">   R    S    C </w:t>
      </w:r>
    </w:p>
    <w:p w:rsidR="00717C4A" w:rsidRDefault="00717C4A" w:rsidP="00717C4A">
      <w:r>
        <w:t xml:space="preserve">   S    C    </w:t>
      </w:r>
      <w:proofErr w:type="spellStart"/>
      <w:r>
        <w:t>C</w:t>
      </w:r>
      <w:proofErr w:type="spellEnd"/>
      <w:r>
        <w:t xml:space="preserve"> </w:t>
      </w:r>
    </w:p>
    <w:p w:rsidR="00717C4A" w:rsidRDefault="00717C4A" w:rsidP="00717C4A">
      <w:r>
        <w:t xml:space="preserve">   C    </w:t>
      </w:r>
      <w:proofErr w:type="spellStart"/>
      <w:r>
        <w:t>C</w:t>
      </w:r>
      <w:proofErr w:type="spellEnd"/>
      <w:r>
        <w:t xml:space="preserve">    S </w:t>
      </w:r>
    </w:p>
    <w:p w:rsidR="00717C4A" w:rsidRDefault="00717C4A" w:rsidP="00717C4A">
      <w:r>
        <w:t xml:space="preserve">   C    S    C </w:t>
      </w:r>
    </w:p>
    <w:p w:rsidR="00717C4A" w:rsidRDefault="00717C4A" w:rsidP="00717C4A">
      <w:r>
        <w:t xml:space="preserve">   R    S    C </w:t>
      </w:r>
    </w:p>
    <w:p w:rsidR="00717C4A" w:rsidRDefault="00717C4A" w:rsidP="00717C4A">
      <w:r>
        <w:t xml:space="preserve">   R    C    </w:t>
      </w:r>
      <w:proofErr w:type="spellStart"/>
      <w:r>
        <w:t>C</w:t>
      </w:r>
      <w:proofErr w:type="spellEnd"/>
      <w:r>
        <w:t xml:space="preserve"> </w:t>
      </w:r>
    </w:p>
    <w:p w:rsidR="00717C4A" w:rsidRDefault="00717C4A" w:rsidP="00717C4A"/>
    <w:p w:rsidR="00717C4A" w:rsidRDefault="00717C4A" w:rsidP="00717C4A"/>
    <w:p w:rsidR="0041469D" w:rsidRDefault="00717C4A" w:rsidP="00717C4A">
      <w:r>
        <w:t>RUN SUCCESSFUL (total time: 673ms)</w:t>
      </w:r>
    </w:p>
    <w:p w:rsidR="00717C4A" w:rsidRDefault="00717C4A" w:rsidP="00717C4A"/>
    <w:p w:rsidR="00717C4A" w:rsidRDefault="00717C4A" w:rsidP="00717C4A">
      <w:r>
        <w:t>Input the present value in $'s, interest rate in %, number of Years in (</w:t>
      </w:r>
      <w:proofErr w:type="spellStart"/>
      <w:r>
        <w:t>yrs</w:t>
      </w:r>
      <w:proofErr w:type="spellEnd"/>
      <w:r>
        <w:t>)</w:t>
      </w:r>
    </w:p>
    <w:p w:rsidR="00717C4A" w:rsidRDefault="00717C4A" w:rsidP="00717C4A">
      <w:r>
        <w:t>250 7 2</w:t>
      </w:r>
    </w:p>
    <w:p w:rsidR="00717C4A" w:rsidRDefault="00717C4A" w:rsidP="00717C4A">
      <w:r>
        <w:t>Table produced with 7.00% interest</w:t>
      </w:r>
    </w:p>
    <w:p w:rsidR="00717C4A" w:rsidRDefault="00717C4A" w:rsidP="00717C4A">
      <w:r>
        <w:t>Year   Date   Savings $</w:t>
      </w:r>
    </w:p>
    <w:p w:rsidR="00717C4A" w:rsidRDefault="00717C4A" w:rsidP="00717C4A">
      <w:r>
        <w:t xml:space="preserve">   0   2016      250.00</w:t>
      </w:r>
    </w:p>
    <w:p w:rsidR="00717C4A" w:rsidRDefault="00717C4A" w:rsidP="00717C4A">
      <w:r>
        <w:t xml:space="preserve">   1   2017      267.50</w:t>
      </w:r>
    </w:p>
    <w:p w:rsidR="00717C4A" w:rsidRDefault="00717C4A" w:rsidP="00717C4A">
      <w:r>
        <w:t xml:space="preserve">   2   2018      286.22</w:t>
      </w:r>
    </w:p>
    <w:p w:rsidR="00717C4A" w:rsidRDefault="00717C4A" w:rsidP="00717C4A"/>
    <w:p w:rsidR="00717C4A" w:rsidRDefault="00717C4A" w:rsidP="00717C4A">
      <w:r>
        <w:lastRenderedPageBreak/>
        <w:t>RUN SUCCESSFUL (total time: 13s)</w:t>
      </w:r>
    </w:p>
    <w:p w:rsidR="00717C4A" w:rsidRDefault="00717C4A" w:rsidP="00717C4A"/>
    <w:p w:rsidR="00717C4A" w:rsidRDefault="00717C4A" w:rsidP="00717C4A">
      <w:r>
        <w:t>The Game of Craps</w:t>
      </w:r>
    </w:p>
    <w:p w:rsidR="00717C4A" w:rsidRDefault="00717C4A" w:rsidP="00717C4A">
      <w:r>
        <w:t xml:space="preserve">How many games to Play has to be </w:t>
      </w:r>
      <w:proofErr w:type="gramStart"/>
      <w:r>
        <w:t>positive</w:t>
      </w:r>
      <w:proofErr w:type="gramEnd"/>
    </w:p>
    <w:p w:rsidR="00717C4A" w:rsidRDefault="00717C4A" w:rsidP="00717C4A">
      <w:r>
        <w:t>75</w:t>
      </w:r>
    </w:p>
    <w:p w:rsidR="00717C4A" w:rsidRDefault="00717C4A" w:rsidP="00717C4A">
      <w:r>
        <w:t xml:space="preserve">What is your first </w:t>
      </w:r>
      <w:proofErr w:type="gramStart"/>
      <w:r>
        <w:t>Name</w:t>
      </w:r>
      <w:proofErr w:type="gramEnd"/>
    </w:p>
    <w:p w:rsidR="00717C4A" w:rsidRDefault="00717C4A" w:rsidP="00717C4A">
      <w:proofErr w:type="spellStart"/>
      <w:r>
        <w:t>kolby</w:t>
      </w:r>
      <w:proofErr w:type="spellEnd"/>
    </w:p>
    <w:p w:rsidR="00717C4A" w:rsidRDefault="00717C4A" w:rsidP="00717C4A">
      <w:r>
        <w:t xml:space="preserve">What is your last </w:t>
      </w:r>
      <w:proofErr w:type="gramStart"/>
      <w:r>
        <w:t>Name</w:t>
      </w:r>
      <w:proofErr w:type="gramEnd"/>
    </w:p>
    <w:p w:rsidR="00717C4A" w:rsidRDefault="00717C4A" w:rsidP="00717C4A">
      <w:proofErr w:type="spellStart"/>
      <w:r>
        <w:t>townsend</w:t>
      </w:r>
      <w:proofErr w:type="spellEnd"/>
    </w:p>
    <w:p w:rsidR="00717C4A" w:rsidRDefault="00717C4A" w:rsidP="00717C4A"/>
    <w:p w:rsidR="00717C4A" w:rsidRDefault="00717C4A" w:rsidP="00717C4A">
      <w:proofErr w:type="spellStart"/>
      <w:r>
        <w:t>kolby</w:t>
      </w:r>
      <w:proofErr w:type="spellEnd"/>
      <w:r>
        <w:t xml:space="preserve"> </w:t>
      </w:r>
      <w:proofErr w:type="spellStart"/>
      <w:r>
        <w:t>townsend</w:t>
      </w:r>
      <w:proofErr w:type="spellEnd"/>
      <w:r>
        <w:t xml:space="preserve"> Game Stats</w:t>
      </w:r>
    </w:p>
    <w:p w:rsidR="00717C4A" w:rsidRDefault="00717C4A" w:rsidP="00717C4A">
      <w:r>
        <w:t>Number of Games = 75</w:t>
      </w:r>
    </w:p>
    <w:p w:rsidR="00717C4A" w:rsidRDefault="00717C4A" w:rsidP="00717C4A">
      <w:r>
        <w:t xml:space="preserve">Number of </w:t>
      </w:r>
      <w:proofErr w:type="gramStart"/>
      <w:r>
        <w:t>Wins  =</w:t>
      </w:r>
      <w:proofErr w:type="gramEnd"/>
      <w:r>
        <w:t xml:space="preserve"> 33</w:t>
      </w:r>
    </w:p>
    <w:p w:rsidR="00717C4A" w:rsidRDefault="00717C4A" w:rsidP="00717C4A">
      <w:r>
        <w:t>Number of Losses= 42</w:t>
      </w:r>
    </w:p>
    <w:p w:rsidR="00717C4A" w:rsidRDefault="00717C4A" w:rsidP="00717C4A"/>
    <w:p w:rsidR="00717C4A" w:rsidRDefault="00717C4A" w:rsidP="00717C4A">
      <w:r>
        <w:t>RUN SUCCESSFUL (total time: 13s)</w:t>
      </w:r>
    </w:p>
    <w:p w:rsidR="00717C4A" w:rsidRDefault="00717C4A" w:rsidP="00717C4A"/>
    <w:p w:rsidR="00717C4A" w:rsidRDefault="00717C4A" w:rsidP="00717C4A"/>
    <w:p w:rsidR="00717C4A" w:rsidRDefault="00717C4A" w:rsidP="00717C4A">
      <w:r>
        <w:t xml:space="preserve"> 1002 1012 1021 1032 1045 1057 1060 1077 1082 1092</w:t>
      </w:r>
    </w:p>
    <w:p w:rsidR="00717C4A" w:rsidRDefault="00717C4A" w:rsidP="00717C4A">
      <w:r>
        <w:t xml:space="preserve"> 1104 1112 1128 1134 1146 1153 1167 1172 1184 1200</w:t>
      </w:r>
    </w:p>
    <w:p w:rsidR="00717C4A" w:rsidRDefault="00717C4A" w:rsidP="00717C4A">
      <w:r>
        <w:t xml:space="preserve"> 1205 1219 1220 1236 1247 1257 1264 1279 1280 1292</w:t>
      </w:r>
    </w:p>
    <w:p w:rsidR="00717C4A" w:rsidRDefault="00717C4A" w:rsidP="00717C4A">
      <w:r>
        <w:t xml:space="preserve"> 1307 1318 1329 1340 1350 1359 1367 1375 1389 1398</w:t>
      </w:r>
    </w:p>
    <w:p w:rsidR="00717C4A" w:rsidRDefault="00717C4A" w:rsidP="00717C4A">
      <w:r>
        <w:t xml:space="preserve"> 1405 1420 1429 1439 1445 1456 1463 1470 1487 1493</w:t>
      </w:r>
    </w:p>
    <w:p w:rsidR="00717C4A" w:rsidRDefault="00717C4A" w:rsidP="00717C4A">
      <w:r>
        <w:t xml:space="preserve"> 1507 1517 1521 1533 1547 1551 1565 1579 1583 1597</w:t>
      </w:r>
    </w:p>
    <w:p w:rsidR="00717C4A" w:rsidRDefault="00717C4A" w:rsidP="00717C4A">
      <w:r>
        <w:t xml:space="preserve"> 1605 1620 1626 1638 1645 1656 1663 1671 1685 1700</w:t>
      </w:r>
    </w:p>
    <w:p w:rsidR="00717C4A" w:rsidRDefault="00717C4A" w:rsidP="00717C4A">
      <w:r>
        <w:t xml:space="preserve"> 1702 1718 1724 1737 1741 1758 1763 1776 1787 1800</w:t>
      </w:r>
    </w:p>
    <w:p w:rsidR="00717C4A" w:rsidRDefault="00717C4A" w:rsidP="00717C4A">
      <w:r>
        <w:t xml:space="preserve"> 1803 1815 1827 1839 1849 1858 1865 1876 1883 1894</w:t>
      </w:r>
    </w:p>
    <w:p w:rsidR="00717C4A" w:rsidRDefault="00717C4A" w:rsidP="00717C4A">
      <w:r>
        <w:t xml:space="preserve"> 1901 1911 1927 1934 1948 1957 1968 1974 1989 1994</w:t>
      </w:r>
    </w:p>
    <w:p w:rsidR="00717C4A" w:rsidRDefault="00717C4A" w:rsidP="00717C4A"/>
    <w:p w:rsidR="00717C4A" w:rsidRDefault="00717C4A" w:rsidP="00717C4A">
      <w:r>
        <w:t>What value would you like to find?</w:t>
      </w:r>
    </w:p>
    <w:p w:rsidR="00717C4A" w:rsidRDefault="00717C4A" w:rsidP="00717C4A">
      <w:r>
        <w:t>1901</w:t>
      </w:r>
    </w:p>
    <w:p w:rsidR="00717C4A" w:rsidRDefault="00717C4A" w:rsidP="00717C4A">
      <w:r>
        <w:t>Linear Value found at index = 90</w:t>
      </w:r>
    </w:p>
    <w:p w:rsidR="00717C4A" w:rsidRDefault="00717C4A" w:rsidP="00717C4A">
      <w:r>
        <w:t>Binary Value found at index = 90</w:t>
      </w:r>
    </w:p>
    <w:p w:rsidR="00717C4A" w:rsidRDefault="00717C4A" w:rsidP="00717C4A"/>
    <w:p w:rsidR="00717C4A" w:rsidRDefault="00717C4A" w:rsidP="00717C4A">
      <w:r>
        <w:t>RUN SUCCESSFUL (total time: 10s)</w:t>
      </w:r>
    </w:p>
    <w:p w:rsidR="00717C4A" w:rsidRDefault="00717C4A" w:rsidP="00717C4A"/>
    <w:p w:rsidR="00717C4A" w:rsidRDefault="00717C4A" w:rsidP="00717C4A">
      <w:r>
        <w:t xml:space="preserve">   15   17   35   88   42   97   23   26   74   15</w:t>
      </w:r>
    </w:p>
    <w:p w:rsidR="00717C4A" w:rsidRDefault="00717C4A" w:rsidP="00717C4A">
      <w:r>
        <w:t xml:space="preserve">   70   71   77   82   29   76   27   82   31   93</w:t>
      </w:r>
    </w:p>
    <w:p w:rsidR="00717C4A" w:rsidRDefault="00717C4A" w:rsidP="00717C4A">
      <w:r>
        <w:t xml:space="preserve">   69   15   45   88   41   34   68   55   37   56</w:t>
      </w:r>
    </w:p>
    <w:p w:rsidR="00717C4A" w:rsidRDefault="00717C4A" w:rsidP="00717C4A">
      <w:r>
        <w:t xml:space="preserve">   56   83   41   97   13   97   30   21   96   90</w:t>
      </w:r>
    </w:p>
    <w:p w:rsidR="00717C4A" w:rsidRDefault="00717C4A" w:rsidP="00717C4A">
      <w:r>
        <w:t xml:space="preserve">   44   39   19   71   28   94   42   10   56   36</w:t>
      </w:r>
    </w:p>
    <w:p w:rsidR="00717C4A" w:rsidRDefault="00717C4A" w:rsidP="00717C4A">
      <w:r>
        <w:t xml:space="preserve">   70   21   29   16   81   64   45   31   73   68</w:t>
      </w:r>
    </w:p>
    <w:p w:rsidR="00717C4A" w:rsidRDefault="00717C4A" w:rsidP="00717C4A">
      <w:r>
        <w:t xml:space="preserve">   79   95   53   12   45   14   85   92   16   19</w:t>
      </w:r>
    </w:p>
    <w:p w:rsidR="00717C4A" w:rsidRDefault="00717C4A" w:rsidP="00717C4A">
      <w:r>
        <w:t xml:space="preserve">   30   22   51   90   99   50   32   45   89   51</w:t>
      </w:r>
    </w:p>
    <w:p w:rsidR="00717C4A" w:rsidRDefault="00717C4A" w:rsidP="00717C4A">
      <w:r>
        <w:t xml:space="preserve">   40   93   19   95   93   82   21   75   94   53</w:t>
      </w:r>
    </w:p>
    <w:p w:rsidR="00717C4A" w:rsidRDefault="00717C4A" w:rsidP="00717C4A">
      <w:r>
        <w:t xml:space="preserve">   54   36   93   94   37   94   44   94   81   39</w:t>
      </w:r>
    </w:p>
    <w:p w:rsidR="00717C4A" w:rsidRDefault="00717C4A" w:rsidP="00717C4A"/>
    <w:p w:rsidR="00717C4A" w:rsidRDefault="00717C4A" w:rsidP="00717C4A"/>
    <w:p w:rsidR="00717C4A" w:rsidRDefault="00717C4A" w:rsidP="00717C4A">
      <w:r>
        <w:lastRenderedPageBreak/>
        <w:t xml:space="preserve">   10   12   13   14   15   15   15   16   16   17</w:t>
      </w:r>
    </w:p>
    <w:p w:rsidR="00717C4A" w:rsidRDefault="00717C4A" w:rsidP="00717C4A">
      <w:r>
        <w:t xml:space="preserve">   19   19   19   21   21   21   22   23   26   27</w:t>
      </w:r>
    </w:p>
    <w:p w:rsidR="00717C4A" w:rsidRDefault="00717C4A" w:rsidP="00717C4A">
      <w:r>
        <w:t xml:space="preserve">   28   29   29   30   30   31   31   32   34   35</w:t>
      </w:r>
    </w:p>
    <w:p w:rsidR="00717C4A" w:rsidRDefault="00717C4A" w:rsidP="00717C4A">
      <w:r>
        <w:t xml:space="preserve">   36   36   37   37   39   39   40   41   41   42</w:t>
      </w:r>
    </w:p>
    <w:p w:rsidR="00717C4A" w:rsidRDefault="00717C4A" w:rsidP="00717C4A">
      <w:r>
        <w:t xml:space="preserve">   42   44   44   45   45   45   45   50   51   51</w:t>
      </w:r>
    </w:p>
    <w:p w:rsidR="00717C4A" w:rsidRDefault="00717C4A" w:rsidP="00717C4A">
      <w:r>
        <w:t xml:space="preserve">   53   53   54   55   56   56   56   64   68   68</w:t>
      </w:r>
    </w:p>
    <w:p w:rsidR="00717C4A" w:rsidRDefault="00717C4A" w:rsidP="00717C4A">
      <w:r>
        <w:t xml:space="preserve">   69   70   70   71   71   73   74   75   76   77</w:t>
      </w:r>
    </w:p>
    <w:p w:rsidR="00717C4A" w:rsidRDefault="00717C4A" w:rsidP="00717C4A">
      <w:r>
        <w:t xml:space="preserve">   79   81   81   82   82   82   83   85   88   88</w:t>
      </w:r>
    </w:p>
    <w:p w:rsidR="00717C4A" w:rsidRDefault="00717C4A" w:rsidP="00717C4A">
      <w:r>
        <w:t xml:space="preserve">   89   90   90   92   93   93   93   93   94   94</w:t>
      </w:r>
    </w:p>
    <w:p w:rsidR="00717C4A" w:rsidRDefault="00717C4A" w:rsidP="00717C4A">
      <w:r>
        <w:t xml:space="preserve">   94   94   94   95   95   96   97   97   97   99</w:t>
      </w:r>
    </w:p>
    <w:p w:rsidR="00717C4A" w:rsidRDefault="00717C4A" w:rsidP="00717C4A"/>
    <w:p w:rsidR="00717C4A" w:rsidRDefault="00717C4A" w:rsidP="00717C4A"/>
    <w:p w:rsidR="00717C4A" w:rsidRDefault="00717C4A" w:rsidP="00717C4A">
      <w:r>
        <w:t>RUN SUCCESSFUL (total time: 264ms)</w:t>
      </w:r>
    </w:p>
    <w:p w:rsidR="00717C4A" w:rsidRDefault="00717C4A" w:rsidP="00717C4A"/>
    <w:p w:rsidR="00717C4A" w:rsidRDefault="00717C4A" w:rsidP="00717C4A">
      <w:r>
        <w:t>Input the score [0,100] output will be the grade</w:t>
      </w:r>
    </w:p>
    <w:p w:rsidR="00717C4A" w:rsidRDefault="00717C4A" w:rsidP="00717C4A">
      <w:r>
        <w:t>82</w:t>
      </w:r>
    </w:p>
    <w:p w:rsidR="00717C4A" w:rsidRDefault="00717C4A" w:rsidP="00717C4A">
      <w:r>
        <w:t>82 equates to a B grade!</w:t>
      </w:r>
    </w:p>
    <w:p w:rsidR="00717C4A" w:rsidRDefault="00717C4A" w:rsidP="00717C4A"/>
    <w:p w:rsidR="00717C4A" w:rsidRDefault="00717C4A" w:rsidP="00717C4A">
      <w:r>
        <w:t>RUN SUCCESSFUL (total time: 7s)</w:t>
      </w:r>
    </w:p>
    <w:p w:rsidR="00717C4A" w:rsidRDefault="00717C4A" w:rsidP="00717C4A"/>
    <w:p w:rsidR="00717C4A" w:rsidRDefault="00717C4A" w:rsidP="00717C4A">
      <w:r>
        <w:t xml:space="preserve">Input the index of the Fibonacci Sequence to obtain </w:t>
      </w:r>
      <w:proofErr w:type="gramStart"/>
      <w:r>
        <w:t>it's</w:t>
      </w:r>
      <w:proofErr w:type="gramEnd"/>
      <w:r>
        <w:t xml:space="preserve"> value</w:t>
      </w:r>
    </w:p>
    <w:p w:rsidR="00717C4A" w:rsidRDefault="00717C4A" w:rsidP="00717C4A">
      <w:r>
        <w:t>7</w:t>
      </w:r>
    </w:p>
    <w:p w:rsidR="00717C4A" w:rsidRDefault="00717C4A" w:rsidP="00717C4A">
      <w:proofErr w:type="gramStart"/>
      <w:r>
        <w:t>F(</w:t>
      </w:r>
      <w:proofErr w:type="gramEnd"/>
      <w:r>
        <w:t>7)=13</w:t>
      </w:r>
    </w:p>
    <w:p w:rsidR="00717C4A" w:rsidRDefault="00717C4A" w:rsidP="00717C4A">
      <w:proofErr w:type="gramStart"/>
      <w:r>
        <w:t>F(</w:t>
      </w:r>
      <w:proofErr w:type="gramEnd"/>
      <w:r>
        <w:t>7)=13</w:t>
      </w:r>
    </w:p>
    <w:p w:rsidR="00717C4A" w:rsidRDefault="00717C4A" w:rsidP="00717C4A">
      <w:proofErr w:type="gramStart"/>
      <w:r>
        <w:t>Line  n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  fi  fim1  fim2</w:t>
      </w:r>
    </w:p>
    <w:p w:rsidR="00717C4A" w:rsidRDefault="00717C4A" w:rsidP="00717C4A">
      <w:r>
        <w:t xml:space="preserve">  </w:t>
      </w:r>
      <w:proofErr w:type="gramStart"/>
      <w:r>
        <w:t>42  7</w:t>
      </w:r>
      <w:proofErr w:type="gramEnd"/>
      <w:r>
        <w:t xml:space="preserve">            1     1</w:t>
      </w:r>
    </w:p>
    <w:p w:rsidR="00717C4A" w:rsidRDefault="00717C4A" w:rsidP="00717C4A">
      <w:r>
        <w:t xml:space="preserve">  </w:t>
      </w:r>
      <w:proofErr w:type="gramStart"/>
      <w:r>
        <w:t>51  7</w:t>
      </w:r>
      <w:proofErr w:type="gramEnd"/>
      <w:r>
        <w:t xml:space="preserve">  3         1     1</w:t>
      </w:r>
    </w:p>
    <w:p w:rsidR="00717C4A" w:rsidRDefault="00717C4A" w:rsidP="00717C4A">
      <w:r>
        <w:t xml:space="preserve">  </w:t>
      </w:r>
      <w:proofErr w:type="gramStart"/>
      <w:r>
        <w:t>53  7</w:t>
      </w:r>
      <w:proofErr w:type="gramEnd"/>
      <w:r>
        <w:t xml:space="preserve">  3  2      1     1</w:t>
      </w:r>
    </w:p>
    <w:p w:rsidR="00717C4A" w:rsidRDefault="00717C4A" w:rsidP="00717C4A">
      <w:r>
        <w:t xml:space="preserve">  </w:t>
      </w:r>
      <w:proofErr w:type="gramStart"/>
      <w:r>
        <w:t>55  7</w:t>
      </w:r>
      <w:proofErr w:type="gramEnd"/>
      <w:r>
        <w:t xml:space="preserve">  3  2      1     1</w:t>
      </w:r>
    </w:p>
    <w:p w:rsidR="00717C4A" w:rsidRDefault="00717C4A" w:rsidP="00717C4A">
      <w:r>
        <w:t xml:space="preserve">  </w:t>
      </w:r>
      <w:proofErr w:type="gramStart"/>
      <w:r>
        <w:t>57  7</w:t>
      </w:r>
      <w:proofErr w:type="gramEnd"/>
      <w:r>
        <w:t xml:space="preserve">  3  2      2     1</w:t>
      </w:r>
    </w:p>
    <w:p w:rsidR="00717C4A" w:rsidRDefault="00717C4A" w:rsidP="00717C4A">
      <w:r>
        <w:t xml:space="preserve">  </w:t>
      </w:r>
      <w:proofErr w:type="gramStart"/>
      <w:r>
        <w:t>51  7</w:t>
      </w:r>
      <w:proofErr w:type="gramEnd"/>
      <w:r>
        <w:t xml:space="preserve">  4         2     1</w:t>
      </w:r>
    </w:p>
    <w:p w:rsidR="00717C4A" w:rsidRDefault="00717C4A" w:rsidP="00717C4A">
      <w:r>
        <w:t xml:space="preserve">  </w:t>
      </w:r>
      <w:proofErr w:type="gramStart"/>
      <w:r>
        <w:t>53  7</w:t>
      </w:r>
      <w:proofErr w:type="gramEnd"/>
      <w:r>
        <w:t xml:space="preserve">  4  3      2     1</w:t>
      </w:r>
    </w:p>
    <w:p w:rsidR="00717C4A" w:rsidRDefault="00717C4A" w:rsidP="00717C4A">
      <w:r>
        <w:t xml:space="preserve">  </w:t>
      </w:r>
      <w:proofErr w:type="gramStart"/>
      <w:r>
        <w:t>55  7</w:t>
      </w:r>
      <w:proofErr w:type="gramEnd"/>
      <w:r>
        <w:t xml:space="preserve">  4  3      2     2</w:t>
      </w:r>
    </w:p>
    <w:p w:rsidR="00717C4A" w:rsidRDefault="00717C4A" w:rsidP="00717C4A">
      <w:r>
        <w:t xml:space="preserve">  </w:t>
      </w:r>
      <w:proofErr w:type="gramStart"/>
      <w:r>
        <w:t>57  7</w:t>
      </w:r>
      <w:proofErr w:type="gramEnd"/>
      <w:r>
        <w:t xml:space="preserve">  4  3      3     2</w:t>
      </w:r>
    </w:p>
    <w:p w:rsidR="00717C4A" w:rsidRDefault="00717C4A" w:rsidP="00717C4A">
      <w:r>
        <w:t xml:space="preserve">  </w:t>
      </w:r>
      <w:proofErr w:type="gramStart"/>
      <w:r>
        <w:t>51  7</w:t>
      </w:r>
      <w:proofErr w:type="gramEnd"/>
      <w:r>
        <w:t xml:space="preserve">  5         3     2</w:t>
      </w:r>
    </w:p>
    <w:p w:rsidR="00717C4A" w:rsidRDefault="00717C4A" w:rsidP="00717C4A">
      <w:r>
        <w:t xml:space="preserve">  </w:t>
      </w:r>
      <w:proofErr w:type="gramStart"/>
      <w:r>
        <w:t>53  7</w:t>
      </w:r>
      <w:proofErr w:type="gramEnd"/>
      <w:r>
        <w:t xml:space="preserve">  5  5      3     2</w:t>
      </w:r>
    </w:p>
    <w:p w:rsidR="00717C4A" w:rsidRDefault="00717C4A" w:rsidP="00717C4A">
      <w:r>
        <w:t xml:space="preserve">  </w:t>
      </w:r>
      <w:proofErr w:type="gramStart"/>
      <w:r>
        <w:t>55  7</w:t>
      </w:r>
      <w:proofErr w:type="gramEnd"/>
      <w:r>
        <w:t xml:space="preserve">  5  5      3     3</w:t>
      </w:r>
    </w:p>
    <w:p w:rsidR="00717C4A" w:rsidRDefault="00717C4A" w:rsidP="00717C4A">
      <w:r>
        <w:t xml:space="preserve">  </w:t>
      </w:r>
      <w:proofErr w:type="gramStart"/>
      <w:r>
        <w:t>57  7</w:t>
      </w:r>
      <w:proofErr w:type="gramEnd"/>
      <w:r>
        <w:t xml:space="preserve">  5  5      5     3</w:t>
      </w:r>
    </w:p>
    <w:p w:rsidR="00717C4A" w:rsidRDefault="00717C4A" w:rsidP="00717C4A">
      <w:r>
        <w:t xml:space="preserve">  </w:t>
      </w:r>
      <w:proofErr w:type="gramStart"/>
      <w:r>
        <w:t>51  7</w:t>
      </w:r>
      <w:proofErr w:type="gramEnd"/>
      <w:r>
        <w:t xml:space="preserve">  6         5     3</w:t>
      </w:r>
    </w:p>
    <w:p w:rsidR="00717C4A" w:rsidRDefault="00717C4A" w:rsidP="00717C4A">
      <w:r>
        <w:t xml:space="preserve">  </w:t>
      </w:r>
      <w:proofErr w:type="gramStart"/>
      <w:r>
        <w:t>53  7</w:t>
      </w:r>
      <w:proofErr w:type="gramEnd"/>
      <w:r>
        <w:t xml:space="preserve">  6  8      5     3</w:t>
      </w:r>
    </w:p>
    <w:p w:rsidR="00717C4A" w:rsidRDefault="00717C4A" w:rsidP="00717C4A">
      <w:r>
        <w:t xml:space="preserve">  </w:t>
      </w:r>
      <w:proofErr w:type="gramStart"/>
      <w:r>
        <w:t>55  7</w:t>
      </w:r>
      <w:proofErr w:type="gramEnd"/>
      <w:r>
        <w:t xml:space="preserve">  6  8      5     5</w:t>
      </w:r>
    </w:p>
    <w:p w:rsidR="00717C4A" w:rsidRDefault="00717C4A" w:rsidP="00717C4A">
      <w:r>
        <w:t xml:space="preserve">  </w:t>
      </w:r>
      <w:proofErr w:type="gramStart"/>
      <w:r>
        <w:t>57  7</w:t>
      </w:r>
      <w:proofErr w:type="gramEnd"/>
      <w:r>
        <w:t xml:space="preserve">  6  8      8     5</w:t>
      </w:r>
    </w:p>
    <w:p w:rsidR="00717C4A" w:rsidRDefault="00717C4A" w:rsidP="00717C4A">
      <w:r>
        <w:t xml:space="preserve">  </w:t>
      </w:r>
      <w:proofErr w:type="gramStart"/>
      <w:r>
        <w:t>51  7</w:t>
      </w:r>
      <w:proofErr w:type="gramEnd"/>
      <w:r>
        <w:t xml:space="preserve">  7         8     5</w:t>
      </w:r>
    </w:p>
    <w:p w:rsidR="00717C4A" w:rsidRDefault="00717C4A" w:rsidP="00717C4A">
      <w:r>
        <w:t xml:space="preserve">  </w:t>
      </w:r>
      <w:proofErr w:type="gramStart"/>
      <w:r>
        <w:t>53  7</w:t>
      </w:r>
      <w:proofErr w:type="gramEnd"/>
      <w:r>
        <w:t xml:space="preserve">  7 13      8     5</w:t>
      </w:r>
    </w:p>
    <w:p w:rsidR="00717C4A" w:rsidRDefault="00717C4A" w:rsidP="00717C4A">
      <w:r>
        <w:t xml:space="preserve">  </w:t>
      </w:r>
      <w:proofErr w:type="gramStart"/>
      <w:r>
        <w:t>55  7</w:t>
      </w:r>
      <w:proofErr w:type="gramEnd"/>
      <w:r>
        <w:t xml:space="preserve">  7 13      8     8</w:t>
      </w:r>
    </w:p>
    <w:p w:rsidR="00717C4A" w:rsidRDefault="00717C4A" w:rsidP="00717C4A">
      <w:r>
        <w:t xml:space="preserve">  </w:t>
      </w:r>
      <w:proofErr w:type="gramStart"/>
      <w:r>
        <w:t>57  7</w:t>
      </w:r>
      <w:proofErr w:type="gramEnd"/>
      <w:r>
        <w:t xml:space="preserve">  7 13     13     8</w:t>
      </w:r>
    </w:p>
    <w:p w:rsidR="00717C4A" w:rsidRDefault="00717C4A" w:rsidP="00717C4A">
      <w:proofErr w:type="gramStart"/>
      <w:r>
        <w:t>F(</w:t>
      </w:r>
      <w:proofErr w:type="gramEnd"/>
      <w:r>
        <w:t>7)=13</w:t>
      </w:r>
    </w:p>
    <w:p w:rsidR="00717C4A" w:rsidRDefault="00717C4A" w:rsidP="00717C4A"/>
    <w:p w:rsidR="00717C4A" w:rsidRDefault="00717C4A" w:rsidP="00717C4A">
      <w:r>
        <w:lastRenderedPageBreak/>
        <w:t>RUN SUCCESSFUL (total time: 5s)</w:t>
      </w:r>
      <w:bookmarkStart w:id="0" w:name="_GoBack"/>
      <w:bookmarkEnd w:id="0"/>
    </w:p>
    <w:sectPr w:rsidR="0071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4A"/>
    <w:rsid w:val="0041469D"/>
    <w:rsid w:val="0071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F849"/>
  <w15:chartTrackingRefBased/>
  <w15:docId w15:val="{703471BF-8233-4877-A761-2C0399DB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lb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Kolby Townsend</dc:creator>
  <cp:keywords/>
  <dc:description/>
  <cp:lastModifiedBy>Kolby Townsend</cp:lastModifiedBy>
  <cp:revision>1</cp:revision>
  <dcterms:created xsi:type="dcterms:W3CDTF">2016-07-27T07:25:00Z</dcterms:created>
  <dcterms:modified xsi:type="dcterms:W3CDTF">2016-07-27T07:33:00Z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